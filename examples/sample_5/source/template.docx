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F8499" w14:textId="77777777" w:rsidR="008F540C" w:rsidRPr="001915C9" w:rsidRDefault="008F540C" w:rsidP="001915C9">
      <w:bookmarkStart w:id="0" w:name="_GoBack"/>
      <w:bookmarkEnd w:id="0"/>
    </w:p>
    <w:sectPr w:rsidR="008F540C" w:rsidRPr="001915C9" w:rsidSect="001E3513">
      <w:footerReference w:type="even" r:id="rId7"/>
      <w:footerReference w:type="default" r:id="rId8"/>
      <w:pgSz w:w="11906" w:h="16838" w:code="9"/>
      <w:pgMar w:top="851" w:right="851" w:bottom="851" w:left="85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85857" w14:textId="77777777" w:rsidR="009D4114" w:rsidRDefault="009D4114">
      <w:r>
        <w:separator/>
      </w:r>
    </w:p>
  </w:endnote>
  <w:endnote w:type="continuationSeparator" w:id="0">
    <w:p w14:paraId="4E662F90" w14:textId="77777777" w:rsidR="009D4114" w:rsidRDefault="009D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FD88A" w14:textId="77777777" w:rsidR="002C550D" w:rsidRDefault="003008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C550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42CA9F" w14:textId="77777777" w:rsidR="002C550D" w:rsidRDefault="002C5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ADA3B" w14:textId="77777777" w:rsidR="002C550D" w:rsidRDefault="003008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C550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00E4">
      <w:rPr>
        <w:rStyle w:val="PageNumber"/>
        <w:noProof/>
      </w:rPr>
      <w:t>3</w:t>
    </w:r>
    <w:r>
      <w:rPr>
        <w:rStyle w:val="PageNumber"/>
      </w:rPr>
      <w:fldChar w:fldCharType="end"/>
    </w:r>
  </w:p>
  <w:p w14:paraId="0972B32C" w14:textId="77777777" w:rsidR="002C550D" w:rsidRDefault="002C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8A87D" w14:textId="77777777" w:rsidR="009D4114" w:rsidRDefault="009D4114">
      <w:r>
        <w:separator/>
      </w:r>
    </w:p>
  </w:footnote>
  <w:footnote w:type="continuationSeparator" w:id="0">
    <w:p w14:paraId="04ADA9DA" w14:textId="77777777" w:rsidR="009D4114" w:rsidRDefault="009D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C58"/>
    <w:multiLevelType w:val="hybridMultilevel"/>
    <w:tmpl w:val="5B2875E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11454728"/>
    <w:multiLevelType w:val="hybridMultilevel"/>
    <w:tmpl w:val="80FCA724"/>
    <w:lvl w:ilvl="0" w:tplc="79E47AAA">
      <w:start w:val="1"/>
      <w:numFmt w:val="decimal"/>
      <w:pStyle w:val="ListNumber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8250BAA"/>
    <w:multiLevelType w:val="hybridMultilevel"/>
    <w:tmpl w:val="5F887286"/>
    <w:lvl w:ilvl="0" w:tplc="1302A792">
      <w:start w:val="1"/>
      <w:numFmt w:val="bullet"/>
      <w:pStyle w:val="List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37598B"/>
    <w:multiLevelType w:val="hybridMultilevel"/>
    <w:tmpl w:val="CCC2B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7E3C57"/>
    <w:multiLevelType w:val="multilevel"/>
    <w:tmpl w:val="3F8C512A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pStyle w:val="Heading4"/>
      <w:lvlText w:val="%1.%2.%3.%4."/>
      <w:lvlJc w:val="left"/>
      <w:pPr>
        <w:ind w:left="1680" w:hanging="16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5" w15:restartNumberingAfterBreak="0">
    <w:nsid w:val="488964A7"/>
    <w:multiLevelType w:val="hybridMultilevel"/>
    <w:tmpl w:val="727454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0E1AAF"/>
    <w:multiLevelType w:val="hybridMultilevel"/>
    <w:tmpl w:val="CF2A3CCA"/>
    <w:lvl w:ilvl="0" w:tplc="6ACA5970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ECD4442"/>
    <w:multiLevelType w:val="hybridMultilevel"/>
    <w:tmpl w:val="2DAC8E7C"/>
    <w:lvl w:ilvl="0" w:tplc="E6D2C11E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532208D3"/>
    <w:multiLevelType w:val="multilevel"/>
    <w:tmpl w:val="2654D6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59125A48"/>
    <w:multiLevelType w:val="multilevel"/>
    <w:tmpl w:val="9FD666C0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667"/>
        </w:tabs>
        <w:ind w:left="6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09"/>
        </w:tabs>
        <w:ind w:left="8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51"/>
        </w:tabs>
        <w:ind w:left="9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92"/>
        </w:tabs>
        <w:ind w:left="10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234"/>
        </w:tabs>
        <w:ind w:left="12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76"/>
        </w:tabs>
        <w:ind w:left="13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18"/>
        </w:tabs>
        <w:ind w:left="15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659"/>
        </w:tabs>
        <w:ind w:left="1659" w:hanging="1559"/>
      </w:pPr>
      <w:rPr>
        <w:rFonts w:hint="eastAsia"/>
      </w:rPr>
    </w:lvl>
  </w:abstractNum>
  <w:abstractNum w:abstractNumId="10" w15:restartNumberingAfterBreak="0">
    <w:nsid w:val="5DF2548E"/>
    <w:multiLevelType w:val="hybridMultilevel"/>
    <w:tmpl w:val="E710FD8E"/>
    <w:lvl w:ilvl="0" w:tplc="E5A4544E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1" w15:restartNumberingAfterBreak="0">
    <w:nsid w:val="6A41096B"/>
    <w:multiLevelType w:val="hybridMultilevel"/>
    <w:tmpl w:val="C47C860C"/>
    <w:lvl w:ilvl="0" w:tplc="6B30A93A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6EA461A3"/>
    <w:multiLevelType w:val="hybridMultilevel"/>
    <w:tmpl w:val="CCF0A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1BA4D8B"/>
    <w:multiLevelType w:val="hybridMultilevel"/>
    <w:tmpl w:val="0D887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27D6455"/>
    <w:multiLevelType w:val="hybridMultilevel"/>
    <w:tmpl w:val="4C6672E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40E7F84">
      <w:start w:val="1"/>
      <w:numFmt w:val="decimalFullWidth"/>
      <w:lvlText w:val="%2）"/>
      <w:lvlJc w:val="left"/>
      <w:pPr>
        <w:tabs>
          <w:tab w:val="num" w:pos="1050"/>
        </w:tabs>
        <w:ind w:left="1050" w:hanging="630"/>
      </w:pPr>
      <w:rPr>
        <w:rFonts w:hint="default"/>
      </w:rPr>
    </w:lvl>
    <w:lvl w:ilvl="2" w:tplc="5B46EDBE">
      <w:start w:val="1"/>
      <w:numFmt w:val="decimalEnclosedCircle"/>
      <w:lvlText w:val="%3"/>
      <w:lvlJc w:val="left"/>
      <w:pPr>
        <w:tabs>
          <w:tab w:val="num" w:pos="2100"/>
        </w:tabs>
        <w:ind w:left="2100" w:hanging="12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B0C3E08"/>
    <w:multiLevelType w:val="multilevel"/>
    <w:tmpl w:val="F976DD5C"/>
    <w:lvl w:ilvl="0">
      <w:start w:val="1"/>
      <w:numFmt w:val="decimal"/>
      <w:pStyle w:val="1"/>
      <w:lvlText w:val="%1"/>
      <w:lvlJc w:val="left"/>
      <w:pPr>
        <w:tabs>
          <w:tab w:val="num" w:pos="950"/>
        </w:tabs>
        <w:ind w:left="950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517"/>
        </w:tabs>
        <w:ind w:left="15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43"/>
        </w:tabs>
        <w:ind w:left="19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09"/>
        </w:tabs>
        <w:ind w:left="25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30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7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2"/>
        </w:tabs>
        <w:ind w:left="43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919"/>
        </w:tabs>
        <w:ind w:left="49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7"/>
        </w:tabs>
        <w:ind w:left="5627" w:hanging="1700"/>
      </w:pPr>
      <w:rPr>
        <w:rFonts w:hint="eastAsia"/>
      </w:rPr>
    </w:lvl>
  </w:abstractNum>
  <w:abstractNum w:abstractNumId="16" w15:restartNumberingAfterBreak="0">
    <w:nsid w:val="7E990830"/>
    <w:multiLevelType w:val="hybridMultilevel"/>
    <w:tmpl w:val="12AA4462"/>
    <w:lvl w:ilvl="0" w:tplc="3A3C8314">
      <w:start w:val="1"/>
      <w:numFmt w:val="decimal"/>
      <w:lvlText w:val="%1."/>
      <w:lvlJc w:val="left"/>
      <w:pPr>
        <w:tabs>
          <w:tab w:val="num" w:pos="1027"/>
        </w:tabs>
        <w:ind w:left="1027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07"/>
        </w:tabs>
        <w:ind w:left="15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7"/>
        </w:tabs>
        <w:ind w:left="19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7"/>
        </w:tabs>
        <w:ind w:left="23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67"/>
        </w:tabs>
        <w:ind w:left="27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87"/>
        </w:tabs>
        <w:ind w:left="31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7"/>
        </w:tabs>
        <w:ind w:left="36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27"/>
        </w:tabs>
        <w:ind w:left="40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47"/>
        </w:tabs>
        <w:ind w:left="4447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12"/>
  </w:num>
  <w:num w:numId="36">
    <w:abstractNumId w:val="13"/>
  </w:num>
  <w:num w:numId="37">
    <w:abstractNumId w:val="2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7A0"/>
    <w:rsid w:val="0003261E"/>
    <w:rsid w:val="00052A80"/>
    <w:rsid w:val="00053F66"/>
    <w:rsid w:val="000A6933"/>
    <w:rsid w:val="000B6026"/>
    <w:rsid w:val="000D14DB"/>
    <w:rsid w:val="000F6ED9"/>
    <w:rsid w:val="00106EF8"/>
    <w:rsid w:val="00111524"/>
    <w:rsid w:val="001245DD"/>
    <w:rsid w:val="00127E5E"/>
    <w:rsid w:val="0018572E"/>
    <w:rsid w:val="001915C9"/>
    <w:rsid w:val="001A3443"/>
    <w:rsid w:val="001B5597"/>
    <w:rsid w:val="001C0978"/>
    <w:rsid w:val="001E3513"/>
    <w:rsid w:val="001E67A0"/>
    <w:rsid w:val="00220CED"/>
    <w:rsid w:val="002952C0"/>
    <w:rsid w:val="002A22C2"/>
    <w:rsid w:val="002C550D"/>
    <w:rsid w:val="002F14D0"/>
    <w:rsid w:val="00300802"/>
    <w:rsid w:val="00306B39"/>
    <w:rsid w:val="00313477"/>
    <w:rsid w:val="00326606"/>
    <w:rsid w:val="003509A2"/>
    <w:rsid w:val="00374B06"/>
    <w:rsid w:val="00396DD4"/>
    <w:rsid w:val="0039760C"/>
    <w:rsid w:val="003F043D"/>
    <w:rsid w:val="00413418"/>
    <w:rsid w:val="0041410E"/>
    <w:rsid w:val="004717FB"/>
    <w:rsid w:val="004828CE"/>
    <w:rsid w:val="004863E5"/>
    <w:rsid w:val="004A09BA"/>
    <w:rsid w:val="004C074D"/>
    <w:rsid w:val="004D3479"/>
    <w:rsid w:val="00503322"/>
    <w:rsid w:val="00537794"/>
    <w:rsid w:val="005414F6"/>
    <w:rsid w:val="00552F6B"/>
    <w:rsid w:val="0056271D"/>
    <w:rsid w:val="0059633D"/>
    <w:rsid w:val="005A2040"/>
    <w:rsid w:val="005C4241"/>
    <w:rsid w:val="00602EE0"/>
    <w:rsid w:val="006064EF"/>
    <w:rsid w:val="00607B14"/>
    <w:rsid w:val="00610F96"/>
    <w:rsid w:val="00623E2E"/>
    <w:rsid w:val="0063358E"/>
    <w:rsid w:val="00666957"/>
    <w:rsid w:val="00675377"/>
    <w:rsid w:val="00682FA7"/>
    <w:rsid w:val="006910BE"/>
    <w:rsid w:val="0069782F"/>
    <w:rsid w:val="006A1803"/>
    <w:rsid w:val="006D73FC"/>
    <w:rsid w:val="006E1D72"/>
    <w:rsid w:val="00720925"/>
    <w:rsid w:val="007358A0"/>
    <w:rsid w:val="0073760A"/>
    <w:rsid w:val="00790734"/>
    <w:rsid w:val="00791779"/>
    <w:rsid w:val="007979C9"/>
    <w:rsid w:val="00797A5B"/>
    <w:rsid w:val="007C7443"/>
    <w:rsid w:val="007E73E8"/>
    <w:rsid w:val="007F1575"/>
    <w:rsid w:val="00811B22"/>
    <w:rsid w:val="00811EEA"/>
    <w:rsid w:val="0082293C"/>
    <w:rsid w:val="00870DCD"/>
    <w:rsid w:val="00893C68"/>
    <w:rsid w:val="008A268B"/>
    <w:rsid w:val="008A50A4"/>
    <w:rsid w:val="008E048B"/>
    <w:rsid w:val="008F162B"/>
    <w:rsid w:val="008F3C43"/>
    <w:rsid w:val="008F540C"/>
    <w:rsid w:val="00931193"/>
    <w:rsid w:val="00942301"/>
    <w:rsid w:val="00943DB3"/>
    <w:rsid w:val="009751E0"/>
    <w:rsid w:val="009A44E4"/>
    <w:rsid w:val="009A6DAC"/>
    <w:rsid w:val="009D4114"/>
    <w:rsid w:val="009E24BD"/>
    <w:rsid w:val="00A4215E"/>
    <w:rsid w:val="00A50B2F"/>
    <w:rsid w:val="00A608F2"/>
    <w:rsid w:val="00A6159A"/>
    <w:rsid w:val="00A615E8"/>
    <w:rsid w:val="00A7052C"/>
    <w:rsid w:val="00A81096"/>
    <w:rsid w:val="00A86B08"/>
    <w:rsid w:val="00AB0300"/>
    <w:rsid w:val="00AB66CC"/>
    <w:rsid w:val="00AC45D7"/>
    <w:rsid w:val="00AE144B"/>
    <w:rsid w:val="00B340F7"/>
    <w:rsid w:val="00B36D9D"/>
    <w:rsid w:val="00B51481"/>
    <w:rsid w:val="00B6548A"/>
    <w:rsid w:val="00B80A01"/>
    <w:rsid w:val="00BA4B54"/>
    <w:rsid w:val="00BB13BE"/>
    <w:rsid w:val="00BC5B49"/>
    <w:rsid w:val="00BD5E43"/>
    <w:rsid w:val="00C00EDB"/>
    <w:rsid w:val="00C05772"/>
    <w:rsid w:val="00C17473"/>
    <w:rsid w:val="00C20CA8"/>
    <w:rsid w:val="00C83638"/>
    <w:rsid w:val="00C8797F"/>
    <w:rsid w:val="00CA5C07"/>
    <w:rsid w:val="00CD26FD"/>
    <w:rsid w:val="00CF4DFB"/>
    <w:rsid w:val="00D278F7"/>
    <w:rsid w:val="00D56F17"/>
    <w:rsid w:val="00D66BC1"/>
    <w:rsid w:val="00D67895"/>
    <w:rsid w:val="00D70817"/>
    <w:rsid w:val="00D900E4"/>
    <w:rsid w:val="00D9030C"/>
    <w:rsid w:val="00DB4B73"/>
    <w:rsid w:val="00E11343"/>
    <w:rsid w:val="00E249BD"/>
    <w:rsid w:val="00E40324"/>
    <w:rsid w:val="00E67EE8"/>
    <w:rsid w:val="00E75D35"/>
    <w:rsid w:val="00EB54A4"/>
    <w:rsid w:val="00EC0B4A"/>
    <w:rsid w:val="00EE442A"/>
    <w:rsid w:val="00EF5844"/>
    <w:rsid w:val="00EF6EB1"/>
    <w:rsid w:val="00F0278F"/>
    <w:rsid w:val="00F043C6"/>
    <w:rsid w:val="00F07FB9"/>
    <w:rsid w:val="00F13329"/>
    <w:rsid w:val="00F32E44"/>
    <w:rsid w:val="00F51578"/>
    <w:rsid w:val="00F67417"/>
    <w:rsid w:val="00F86AAC"/>
    <w:rsid w:val="00FC23E5"/>
    <w:rsid w:val="00FC5AAA"/>
    <w:rsid w:val="00FE5943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F4EA1B"/>
  <w15:docId w15:val="{E5FC9F77-EC13-4785-9BE1-B5BF9E4A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952C0"/>
    <w:rPr>
      <w:sz w:val="22"/>
      <w:szCs w:val="22"/>
      <w:lang w:eastAsia="en-US" w:bidi="en-US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893C68"/>
    <w:pPr>
      <w:keepNext/>
      <w:pageBreakBefore/>
      <w:numPr>
        <w:numId w:val="19"/>
      </w:numPr>
      <w:pBdr>
        <w:bottom w:val="single" w:sz="12" w:space="1" w:color="365F91"/>
      </w:pBdr>
      <w:shd w:val="clear" w:color="auto" w:fill="365F91"/>
      <w:spacing w:before="600" w:after="80"/>
      <w:outlineLvl w:val="0"/>
    </w:pPr>
    <w:rPr>
      <w:rFonts w:ascii="Arial" w:eastAsia="MS Gothic" w:hAnsi="Arial"/>
      <w:b/>
      <w:bCs/>
      <w:color w:val="FFFFFF"/>
      <w:sz w:val="40"/>
      <w:szCs w:val="24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unhideWhenUsed/>
    <w:qFormat/>
    <w:rsid w:val="00893C68"/>
    <w:pPr>
      <w:keepNext/>
      <w:numPr>
        <w:ilvl w:val="1"/>
        <w:numId w:val="19"/>
      </w:numPr>
      <w:pBdr>
        <w:top w:val="single" w:sz="4" w:space="1" w:color="4F81BD"/>
        <w:left w:val="single" w:sz="48" w:space="4" w:color="4F81BD"/>
        <w:bottom w:val="single" w:sz="4" w:space="1" w:color="4F81BD"/>
        <w:right w:val="single" w:sz="4" w:space="4" w:color="4F81BD"/>
      </w:pBdr>
      <w:spacing w:before="200" w:after="80"/>
      <w:ind w:leftChars="50" w:left="889" w:rightChars="50" w:right="50" w:hanging="839"/>
      <w:outlineLvl w:val="1"/>
    </w:pPr>
    <w:rPr>
      <w:rFonts w:ascii="Arial" w:eastAsia="MS Gothic" w:hAnsi="Arial"/>
      <w:b/>
      <w:iCs/>
      <w:color w:val="365F91"/>
      <w:sz w:val="32"/>
      <w:szCs w:val="24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unhideWhenUsed/>
    <w:qFormat/>
    <w:rsid w:val="00811B22"/>
    <w:pPr>
      <w:keepNext/>
      <w:numPr>
        <w:ilvl w:val="2"/>
        <w:numId w:val="19"/>
      </w:numPr>
      <w:pBdr>
        <w:bottom w:val="single" w:sz="12" w:space="1" w:color="95B3D7"/>
      </w:pBdr>
      <w:spacing w:before="200" w:after="80"/>
      <w:ind w:left="1259" w:hanging="1259"/>
      <w:outlineLvl w:val="2"/>
    </w:pPr>
    <w:rPr>
      <w:rFonts w:ascii="Arial" w:eastAsia="MS Gothic" w:hAnsi="Arial"/>
      <w:b/>
      <w:color w:val="4F81BD"/>
      <w:sz w:val="24"/>
      <w:szCs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unhideWhenUsed/>
    <w:qFormat/>
    <w:rsid w:val="002952C0"/>
    <w:pPr>
      <w:numPr>
        <w:ilvl w:val="3"/>
        <w:numId w:val="19"/>
      </w:numPr>
      <w:pBdr>
        <w:bottom w:val="single" w:sz="4" w:space="2" w:color="B8CCE4"/>
      </w:pBdr>
      <w:spacing w:before="200" w:after="80"/>
      <w:ind w:left="1678" w:hanging="1678"/>
      <w:outlineLvl w:val="3"/>
    </w:pPr>
    <w:rPr>
      <w:rFonts w:ascii="Arial" w:eastAsia="MS Gothic" w:hAnsi="Arial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096"/>
    <w:pPr>
      <w:spacing w:before="200" w:after="80"/>
      <w:outlineLvl w:val="4"/>
    </w:pPr>
    <w:rPr>
      <w:rFonts w:ascii="Arial" w:eastAsia="MS Gothic" w:hAnsi="Arial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096"/>
    <w:pPr>
      <w:spacing w:before="280" w:after="100"/>
      <w:outlineLvl w:val="5"/>
    </w:pPr>
    <w:rPr>
      <w:rFonts w:ascii="Arial" w:eastAsia="MS Gothic" w:hAnsi="Arial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096"/>
    <w:pPr>
      <w:spacing w:before="320" w:after="100"/>
      <w:outlineLvl w:val="6"/>
    </w:pPr>
    <w:rPr>
      <w:rFonts w:ascii="Arial" w:eastAsia="MS Gothic" w:hAnsi="Arial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096"/>
    <w:pPr>
      <w:spacing w:before="320" w:after="100"/>
      <w:outlineLvl w:val="7"/>
    </w:pPr>
    <w:rPr>
      <w:rFonts w:ascii="Arial" w:eastAsia="MS Gothic" w:hAnsi="Arial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096"/>
    <w:pPr>
      <w:spacing w:before="320" w:after="100"/>
      <w:outlineLvl w:val="8"/>
    </w:pPr>
    <w:rPr>
      <w:rFonts w:ascii="Arial" w:eastAsia="MS Gothic" w:hAnsi="Arial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1E3513"/>
  </w:style>
  <w:style w:type="character" w:styleId="Hyperlink">
    <w:name w:val="Hyperlink"/>
    <w:basedOn w:val="DefaultParagraphFont"/>
    <w:uiPriority w:val="99"/>
    <w:rsid w:val="001E3513"/>
    <w:rPr>
      <w:color w:val="0000FF"/>
      <w:u w:val="single"/>
    </w:rPr>
  </w:style>
  <w:style w:type="paragraph" w:styleId="Footer">
    <w:name w:val="footer"/>
    <w:basedOn w:val="Normal"/>
    <w:rsid w:val="001E3513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1E3513"/>
  </w:style>
  <w:style w:type="paragraph" w:styleId="TOC2">
    <w:name w:val="toc 2"/>
    <w:basedOn w:val="Normal"/>
    <w:next w:val="Normal"/>
    <w:autoRedefine/>
    <w:uiPriority w:val="39"/>
    <w:rsid w:val="001E3513"/>
    <w:pPr>
      <w:ind w:leftChars="100" w:left="210"/>
    </w:pPr>
  </w:style>
  <w:style w:type="paragraph" w:styleId="Header">
    <w:name w:val="header"/>
    <w:basedOn w:val="Normal"/>
    <w:rsid w:val="001E3513"/>
    <w:pPr>
      <w:tabs>
        <w:tab w:val="center" w:pos="4252"/>
        <w:tab w:val="right" w:pos="8504"/>
      </w:tabs>
      <w:snapToGrid w:val="0"/>
    </w:pPr>
  </w:style>
  <w:style w:type="character" w:customStyle="1" w:styleId="10">
    <w:name w:val="(文字) (文字)1"/>
    <w:basedOn w:val="DefaultParagraphFont"/>
    <w:rsid w:val="001E3513"/>
    <w:rPr>
      <w:kern w:val="2"/>
      <w:sz w:val="21"/>
      <w:szCs w:val="24"/>
    </w:rPr>
  </w:style>
  <w:style w:type="paragraph" w:styleId="BalloonText">
    <w:name w:val="Balloon Text"/>
    <w:basedOn w:val="Normal"/>
    <w:rsid w:val="001E3513"/>
    <w:rPr>
      <w:rFonts w:ascii="Arial" w:eastAsia="MS Gothic" w:hAnsi="Arial"/>
      <w:sz w:val="18"/>
      <w:szCs w:val="18"/>
    </w:rPr>
  </w:style>
  <w:style w:type="character" w:customStyle="1" w:styleId="a">
    <w:name w:val="(文字) (文字)"/>
    <w:basedOn w:val="DefaultParagraphFont"/>
    <w:rsid w:val="001E3513"/>
    <w:rPr>
      <w:rFonts w:ascii="Arial" w:eastAsia="MS Gothic" w:hAnsi="Arial" w:cs="Times New Roman"/>
      <w:kern w:val="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E3513"/>
    <w:pPr>
      <w:ind w:left="420"/>
    </w:pPr>
  </w:style>
  <w:style w:type="paragraph" w:customStyle="1" w:styleId="1">
    <w:name w:val="番号1"/>
    <w:basedOn w:val="Normal"/>
    <w:next w:val="Normal"/>
    <w:rsid w:val="001E3513"/>
    <w:pPr>
      <w:numPr>
        <w:numId w:val="7"/>
      </w:numPr>
    </w:pPr>
    <w:rPr>
      <w:rFonts w:eastAsia="MS Gothic"/>
      <w:b/>
      <w:sz w:val="28"/>
    </w:rPr>
  </w:style>
  <w:style w:type="paragraph" w:customStyle="1" w:styleId="2">
    <w:name w:val="番号2"/>
    <w:basedOn w:val="Normal"/>
    <w:next w:val="Normal"/>
    <w:autoRedefine/>
    <w:rsid w:val="001E3513"/>
    <w:pPr>
      <w:numPr>
        <w:ilvl w:val="1"/>
        <w:numId w:val="7"/>
      </w:numPr>
      <w:tabs>
        <w:tab w:val="num" w:pos="1440"/>
      </w:tabs>
    </w:pPr>
    <w:rPr>
      <w:rFonts w:ascii="Tahoma" w:eastAsia="MS Gothic" w:hAnsi="Tahoma" w:cs="Tahoma"/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10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81096"/>
    <w:pPr>
      <w:pBdr>
        <w:top w:val="single" w:sz="8" w:space="10" w:color="A7BFDE"/>
        <w:bottom w:val="single" w:sz="24" w:space="15" w:color="9BBB59"/>
      </w:pBdr>
      <w:jc w:val="center"/>
    </w:pPr>
    <w:rPr>
      <w:rFonts w:ascii="Arial" w:eastAsia="MS Gothic" w:hAnsi="Arial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81096"/>
    <w:rPr>
      <w:rFonts w:ascii="Arial" w:eastAsia="MS Gothic" w:hAnsi="Arial" w:cs="Times New Roman"/>
      <w:i/>
      <w:iCs/>
      <w:color w:val="243F60"/>
      <w:sz w:val="60"/>
      <w:szCs w:val="60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893C68"/>
    <w:rPr>
      <w:rFonts w:ascii="Arial" w:eastAsia="MS Gothic" w:hAnsi="Arial"/>
      <w:b/>
      <w:bCs/>
      <w:color w:val="FFFFFF"/>
      <w:sz w:val="40"/>
      <w:szCs w:val="24"/>
      <w:shd w:val="clear" w:color="auto" w:fill="365F91"/>
      <w:lang w:eastAsia="en-US" w:bidi="en-US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rsid w:val="00893C68"/>
    <w:rPr>
      <w:rFonts w:ascii="Arial" w:eastAsia="MS Gothic" w:hAnsi="Arial"/>
      <w:b/>
      <w:iCs/>
      <w:color w:val="365F91"/>
      <w:sz w:val="32"/>
      <w:szCs w:val="24"/>
      <w:lang w:eastAsia="en-US" w:bidi="en-US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rsid w:val="00811B22"/>
    <w:rPr>
      <w:rFonts w:ascii="Arial" w:eastAsia="MS Gothic" w:hAnsi="Arial"/>
      <w:b/>
      <w:color w:val="4F81BD"/>
      <w:sz w:val="24"/>
      <w:szCs w:val="24"/>
      <w:lang w:eastAsia="en-US" w:bidi="en-US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rsid w:val="002952C0"/>
    <w:rPr>
      <w:rFonts w:ascii="Arial" w:eastAsia="MS Gothic" w:hAnsi="Arial"/>
      <w:i/>
      <w:iCs/>
      <w:color w:val="4F81BD"/>
      <w:sz w:val="24"/>
      <w:szCs w:val="24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096"/>
    <w:rPr>
      <w:rFonts w:ascii="Arial" w:eastAsia="MS Gothic" w:hAnsi="Arial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096"/>
    <w:rPr>
      <w:rFonts w:ascii="Arial" w:eastAsia="MS Gothic" w:hAnsi="Arial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096"/>
    <w:rPr>
      <w:rFonts w:ascii="Arial" w:eastAsia="MS Gothic" w:hAnsi="Arial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096"/>
    <w:rPr>
      <w:rFonts w:ascii="Arial" w:eastAsia="MS Gothic" w:hAnsi="Arial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096"/>
    <w:rPr>
      <w:rFonts w:ascii="Arial" w:eastAsia="MS Gothic" w:hAnsi="Arial" w:cs="Times New Roman"/>
      <w:i/>
      <w:iCs/>
      <w:color w:val="9BBB59"/>
      <w:sz w:val="20"/>
      <w:szCs w:val="20"/>
    </w:rPr>
  </w:style>
  <w:style w:type="paragraph" w:styleId="Subtitle">
    <w:name w:val="Subtitle"/>
    <w:aliases w:val="SubTitle"/>
    <w:basedOn w:val="Normal"/>
    <w:next w:val="Normal"/>
    <w:link w:val="SubtitleChar"/>
    <w:uiPriority w:val="11"/>
    <w:qFormat/>
    <w:rsid w:val="00A81096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A81096"/>
    <w:rPr>
      <w:rFonts w:ascii="Century"/>
      <w:i/>
      <w:iCs/>
      <w:sz w:val="24"/>
      <w:szCs w:val="24"/>
    </w:rPr>
  </w:style>
  <w:style w:type="character" w:styleId="Strong">
    <w:name w:val="Strong"/>
    <w:aliases w:val="Bold"/>
    <w:basedOn w:val="DefaultParagraphFont"/>
    <w:uiPriority w:val="22"/>
    <w:qFormat/>
    <w:rsid w:val="00A81096"/>
    <w:rPr>
      <w:b/>
      <w:bCs/>
      <w:spacing w:val="0"/>
    </w:rPr>
  </w:style>
  <w:style w:type="character" w:styleId="Emphasis">
    <w:name w:val="Emphasis"/>
    <w:aliases w:val="ItalicBold"/>
    <w:uiPriority w:val="20"/>
    <w:qFormat/>
    <w:rsid w:val="00A81096"/>
    <w:rPr>
      <w:b/>
      <w:bCs/>
      <w:i/>
      <w:iCs/>
      <w:color w:val="5A5A5A"/>
    </w:rPr>
  </w:style>
  <w:style w:type="paragraph" w:styleId="NoSpacing">
    <w:name w:val="No Spacing"/>
    <w:aliases w:val="NoSpacing"/>
    <w:basedOn w:val="Normal"/>
    <w:link w:val="NoSpacingChar"/>
    <w:uiPriority w:val="1"/>
    <w:qFormat/>
    <w:rsid w:val="00A81096"/>
  </w:style>
  <w:style w:type="paragraph" w:styleId="ListParagraph">
    <w:name w:val="List Paragraph"/>
    <w:aliases w:val="LiteralBlock"/>
    <w:basedOn w:val="Normal"/>
    <w:link w:val="ListParagraphChar"/>
    <w:uiPriority w:val="34"/>
    <w:qFormat/>
    <w:rsid w:val="00BB13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720" w:right="567"/>
      <w:contextualSpacing/>
    </w:pPr>
  </w:style>
  <w:style w:type="paragraph" w:styleId="Quote">
    <w:name w:val="Quote"/>
    <w:aliases w:val="BlockQuote"/>
    <w:basedOn w:val="Normal"/>
    <w:next w:val="Normal"/>
    <w:link w:val="QuoteChar"/>
    <w:uiPriority w:val="29"/>
    <w:qFormat/>
    <w:rsid w:val="00A81096"/>
    <w:rPr>
      <w:rFonts w:ascii="Arial" w:eastAsia="MS Gothic" w:hAnsi="Arial"/>
      <w:i/>
      <w:iCs/>
      <w:color w:val="5A5A5A"/>
    </w:rPr>
  </w:style>
  <w:style w:type="character" w:customStyle="1" w:styleId="QuoteChar">
    <w:name w:val="Quote Char"/>
    <w:aliases w:val="BlockQuote Char"/>
    <w:basedOn w:val="DefaultParagraphFont"/>
    <w:link w:val="Quote"/>
    <w:uiPriority w:val="29"/>
    <w:rsid w:val="00A81096"/>
    <w:rPr>
      <w:rFonts w:ascii="Arial" w:eastAsia="MS Gothic" w:hAnsi="Arial" w:cs="Times New Roman"/>
      <w:i/>
      <w:iCs/>
      <w:color w:val="5A5A5A"/>
    </w:rPr>
  </w:style>
  <w:style w:type="paragraph" w:styleId="IntenseQuote">
    <w:name w:val="Intense Quote"/>
    <w:aliases w:val="BlockQuote2"/>
    <w:basedOn w:val="Normal"/>
    <w:next w:val="Normal"/>
    <w:link w:val="IntenseQuoteChar"/>
    <w:uiPriority w:val="30"/>
    <w:qFormat/>
    <w:rsid w:val="00A81096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Arial" w:eastAsia="MS Gothic" w:hAnsi="Arial"/>
      <w:i/>
      <w:iCs/>
      <w:color w:val="FFFFFF"/>
      <w:sz w:val="24"/>
      <w:szCs w:val="24"/>
    </w:rPr>
  </w:style>
  <w:style w:type="character" w:customStyle="1" w:styleId="IntenseQuoteChar">
    <w:name w:val="Intense Quote Char"/>
    <w:aliases w:val="BlockQuote2 Char"/>
    <w:basedOn w:val="DefaultParagraphFont"/>
    <w:link w:val="IntenseQuote"/>
    <w:uiPriority w:val="30"/>
    <w:rsid w:val="00A81096"/>
    <w:rPr>
      <w:rFonts w:ascii="Arial" w:eastAsia="MS Gothic" w:hAnsi="Arial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aliases w:val="Italic"/>
    <w:uiPriority w:val="19"/>
    <w:qFormat/>
    <w:rsid w:val="00A81096"/>
    <w:rPr>
      <w:i/>
      <w:iCs/>
      <w:color w:val="5A5A5A"/>
    </w:rPr>
  </w:style>
  <w:style w:type="character" w:styleId="IntenseEmphasis">
    <w:name w:val="Intense Emphasis"/>
    <w:aliases w:val="ItalicBold2"/>
    <w:uiPriority w:val="21"/>
    <w:qFormat/>
    <w:rsid w:val="00A81096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aliases w:val="Reference"/>
    <w:uiPriority w:val="31"/>
    <w:qFormat/>
    <w:rsid w:val="00A81096"/>
    <w:rPr>
      <w:color w:val="auto"/>
      <w:u w:val="single" w:color="9BBB59"/>
    </w:rPr>
  </w:style>
  <w:style w:type="character" w:styleId="IntenseReference">
    <w:name w:val="Intense Reference"/>
    <w:aliases w:val="Reference2"/>
    <w:basedOn w:val="DefaultParagraphFont"/>
    <w:uiPriority w:val="32"/>
    <w:qFormat/>
    <w:rsid w:val="00A81096"/>
    <w:rPr>
      <w:b/>
      <w:bCs/>
      <w:color w:val="76923C"/>
      <w:u w:val="single" w:color="9BBB59"/>
    </w:rPr>
  </w:style>
  <w:style w:type="character" w:styleId="BookTitle">
    <w:name w:val="Book Title"/>
    <w:aliases w:val="BookTitle"/>
    <w:basedOn w:val="DefaultParagraphFont"/>
    <w:uiPriority w:val="33"/>
    <w:qFormat/>
    <w:rsid w:val="00A81096"/>
    <w:rPr>
      <w:rFonts w:ascii="Arial" w:eastAsia="MS Gothic" w:hAnsi="Arial" w:cs="Times New Roman"/>
      <w:b/>
      <w:bCs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1096"/>
    <w:rPr>
      <w:b/>
      <w:bCs/>
      <w:sz w:val="18"/>
      <w:szCs w:val="18"/>
    </w:rPr>
  </w:style>
  <w:style w:type="character" w:customStyle="1" w:styleId="NoSpacingChar">
    <w:name w:val="No Spacing Char"/>
    <w:aliases w:val="NoSpacing Char"/>
    <w:basedOn w:val="DefaultParagraphFont"/>
    <w:link w:val="NoSpacing"/>
    <w:uiPriority w:val="1"/>
    <w:rsid w:val="00A81096"/>
  </w:style>
  <w:style w:type="paragraph" w:customStyle="1" w:styleId="ListBullet">
    <w:name w:val="ListBullet"/>
    <w:basedOn w:val="ListParagraph"/>
    <w:link w:val="ListBullet0"/>
    <w:qFormat/>
    <w:rsid w:val="00931193"/>
    <w:pPr>
      <w:numPr>
        <w:numId w:val="3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lang w:eastAsia="ja-JP"/>
    </w:rPr>
  </w:style>
  <w:style w:type="paragraph" w:customStyle="1" w:styleId="ListNumber">
    <w:name w:val="ListNumber"/>
    <w:basedOn w:val="ListBullet"/>
    <w:link w:val="ListNumber0"/>
    <w:qFormat/>
    <w:rsid w:val="00931193"/>
    <w:pPr>
      <w:numPr>
        <w:numId w:val="38"/>
      </w:numPr>
    </w:pPr>
  </w:style>
  <w:style w:type="character" w:customStyle="1" w:styleId="ListParagraphChar">
    <w:name w:val="List Paragraph Char"/>
    <w:aliases w:val="LiteralBlock Char"/>
    <w:basedOn w:val="DefaultParagraphFont"/>
    <w:link w:val="ListParagraph"/>
    <w:uiPriority w:val="34"/>
    <w:rsid w:val="00931193"/>
    <w:rPr>
      <w:sz w:val="22"/>
      <w:szCs w:val="22"/>
      <w:shd w:val="clear" w:color="auto" w:fill="D9D9D9"/>
      <w:lang w:eastAsia="en-US" w:bidi="en-US"/>
    </w:rPr>
  </w:style>
  <w:style w:type="character" w:customStyle="1" w:styleId="ListBullet0">
    <w:name w:val="ListBullet (文字)"/>
    <w:basedOn w:val="ListParagraphChar"/>
    <w:link w:val="ListBullet"/>
    <w:rsid w:val="00931193"/>
    <w:rPr>
      <w:sz w:val="22"/>
      <w:szCs w:val="22"/>
      <w:shd w:val="clear" w:color="auto" w:fill="D9D9D9"/>
      <w:lang w:eastAsia="en-US" w:bidi="en-US"/>
    </w:rPr>
  </w:style>
  <w:style w:type="character" w:customStyle="1" w:styleId="ListNumber0">
    <w:name w:val="ListNumber (文字)"/>
    <w:basedOn w:val="ListBullet0"/>
    <w:link w:val="ListNumber"/>
    <w:rsid w:val="00931193"/>
    <w:rPr>
      <w:sz w:val="22"/>
      <w:szCs w:val="22"/>
      <w:shd w:val="clear" w:color="auto" w:fill="D9D9D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\sphinx-dev\sphinxcontrib-docxbuilder\examples\source\template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0</CharactersWithSpaces>
  <SharedDoc>false</SharedDoc>
  <HLinks>
    <vt:vector size="12" baseType="variant"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_Toc228170798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_Toc228170797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Hugo</cp:lastModifiedBy>
  <cp:revision>3</cp:revision>
  <cp:lastPrinted>2008-10-21T11:10:00Z</cp:lastPrinted>
  <dcterms:created xsi:type="dcterms:W3CDTF">2010-09-30T18:08:00Z</dcterms:created>
  <dcterms:modified xsi:type="dcterms:W3CDTF">2018-07-13T12:02:00Z</dcterms:modified>
</cp:coreProperties>
</file>